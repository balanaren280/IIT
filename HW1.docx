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1AE3" w14:textId="77777777" w:rsidR="00370A4D" w:rsidRDefault="00370A4D" w:rsidP="00370A4D">
      <w:pPr>
        <w:pStyle w:val="Heading1"/>
      </w:pPr>
      <w:r>
        <w:t xml:space="preserve">Homework </w:t>
      </w:r>
      <w:r w:rsidR="00986ACB">
        <w:t>1</w:t>
      </w:r>
      <w:r w:rsidR="00D82A06">
        <w:t xml:space="preserve"> </w:t>
      </w:r>
    </w:p>
    <w:p w14:paraId="3BBF1AE4" w14:textId="77777777" w:rsidR="00370A4D" w:rsidRPr="009804B5" w:rsidRDefault="00370A4D" w:rsidP="00370A4D"/>
    <w:p w14:paraId="3BBF1AE5" w14:textId="063EB456" w:rsidR="00370A4D" w:rsidRDefault="00370A4D" w:rsidP="00370A4D">
      <w:pPr>
        <w:rPr>
          <w:sz w:val="24"/>
          <w:szCs w:val="24"/>
        </w:rPr>
      </w:pPr>
      <w:r w:rsidRPr="009804B5">
        <w:rPr>
          <w:sz w:val="24"/>
          <w:szCs w:val="24"/>
        </w:rPr>
        <w:t xml:space="preserve">Your Name: </w:t>
      </w:r>
      <w:r w:rsidR="004E478D">
        <w:rPr>
          <w:sz w:val="24"/>
          <w:szCs w:val="24"/>
          <w:u w:val="single"/>
        </w:rPr>
        <w:t>Narendra Venkatesan</w:t>
      </w:r>
    </w:p>
    <w:p w14:paraId="3BBF1AE6" w14:textId="77777777" w:rsidR="00370A4D" w:rsidRDefault="00370A4D" w:rsidP="00370A4D">
      <w:pPr>
        <w:rPr>
          <w:sz w:val="24"/>
          <w:szCs w:val="24"/>
        </w:rPr>
      </w:pPr>
    </w:p>
    <w:p w14:paraId="3BBF1AE7" w14:textId="47C2CE43" w:rsidR="00370A4D" w:rsidRDefault="00370A4D" w:rsidP="00370A4D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Student </w:t>
      </w:r>
      <w:r w:rsidR="004E478D">
        <w:rPr>
          <w:sz w:val="24"/>
          <w:szCs w:val="24"/>
        </w:rPr>
        <w:t xml:space="preserve">ID: </w:t>
      </w:r>
      <w:r w:rsidR="004E478D">
        <w:rPr>
          <w:sz w:val="24"/>
          <w:szCs w:val="24"/>
          <w:u w:val="single"/>
        </w:rPr>
        <w:t>A20480789</w:t>
      </w:r>
    </w:p>
    <w:p w14:paraId="3BBF1AE8" w14:textId="77777777" w:rsidR="00370A4D" w:rsidRDefault="00370A4D" w:rsidP="00370A4D">
      <w:pPr>
        <w:pBdr>
          <w:bottom w:val="single" w:sz="6" w:space="1" w:color="auto"/>
        </w:pBdr>
        <w:rPr>
          <w:sz w:val="24"/>
          <w:szCs w:val="24"/>
        </w:rPr>
      </w:pPr>
    </w:p>
    <w:p w14:paraId="3BBF1AE9" w14:textId="77777777" w:rsidR="00370A4D" w:rsidRPr="004A1E09" w:rsidRDefault="00370A4D" w:rsidP="00370A4D">
      <w:pPr>
        <w:rPr>
          <w:b/>
          <w:color w:val="C0504D" w:themeColor="accent2"/>
          <w:sz w:val="24"/>
          <w:szCs w:val="24"/>
        </w:rPr>
      </w:pPr>
    </w:p>
    <w:p w14:paraId="3BBF1AEA" w14:textId="79C0F53D" w:rsidR="0064639C" w:rsidRDefault="00000C0F" w:rsidP="0064639C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Q</w:t>
      </w:r>
      <w:r w:rsidR="0064639C">
        <w:rPr>
          <w:b/>
          <w:color w:val="C0504D" w:themeColor="accent2"/>
          <w:sz w:val="24"/>
          <w:szCs w:val="24"/>
        </w:rPr>
        <w:t>1. Answer the following questions by referring to the slide of the 1</w:t>
      </w:r>
      <w:r w:rsidR="0064639C" w:rsidRPr="0064639C">
        <w:rPr>
          <w:b/>
          <w:color w:val="C0504D" w:themeColor="accent2"/>
          <w:sz w:val="24"/>
          <w:szCs w:val="24"/>
          <w:vertAlign w:val="superscript"/>
        </w:rPr>
        <w:t>st</w:t>
      </w:r>
      <w:r w:rsidR="0064639C">
        <w:rPr>
          <w:b/>
          <w:color w:val="C0504D" w:themeColor="accent2"/>
          <w:sz w:val="24"/>
          <w:szCs w:val="24"/>
        </w:rPr>
        <w:t xml:space="preserve"> class, and/or reading the syllabus [</w:t>
      </w:r>
      <w:r w:rsidR="00CF4370">
        <w:rPr>
          <w:b/>
          <w:color w:val="C0504D" w:themeColor="accent2"/>
          <w:sz w:val="24"/>
          <w:szCs w:val="24"/>
        </w:rPr>
        <w:t>5</w:t>
      </w:r>
      <w:r w:rsidR="0064639C">
        <w:rPr>
          <w:b/>
          <w:color w:val="C0504D" w:themeColor="accent2"/>
          <w:sz w:val="24"/>
          <w:szCs w:val="24"/>
        </w:rPr>
        <w:t>]</w:t>
      </w:r>
    </w:p>
    <w:p w14:paraId="3BBF1AEB" w14:textId="77777777" w:rsidR="0064639C" w:rsidRDefault="0064639C" w:rsidP="0064639C">
      <w:pPr>
        <w:rPr>
          <w:b/>
          <w:color w:val="C0504D" w:themeColor="accent2"/>
          <w:sz w:val="24"/>
          <w:szCs w:val="24"/>
        </w:rPr>
      </w:pPr>
    </w:p>
    <w:p w14:paraId="3BBF1AEC" w14:textId="044C60E1" w:rsidR="0064639C" w:rsidRDefault="0064639C" w:rsidP="0064639C">
      <w:p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1). When is the office hours of the professor?</w:t>
      </w:r>
    </w:p>
    <w:p w14:paraId="012D5050" w14:textId="57A6FC70" w:rsidR="004E478D" w:rsidRPr="00AA04C2" w:rsidRDefault="008A7DDC" w:rsidP="008A7DDC">
      <w:pPr>
        <w:ind w:left="340"/>
        <w:rPr>
          <w:color w:val="000000" w:themeColor="text1"/>
          <w:sz w:val="27"/>
          <w:szCs w:val="27"/>
        </w:rPr>
      </w:pPr>
      <w:r w:rsidRPr="00AA04C2">
        <w:rPr>
          <w:color w:val="000000" w:themeColor="text1"/>
          <w:sz w:val="27"/>
          <w:szCs w:val="27"/>
        </w:rPr>
        <w:t>Tuesday</w:t>
      </w:r>
      <w:r w:rsidR="003A6387">
        <w:rPr>
          <w:color w:val="000000" w:themeColor="text1"/>
          <w:sz w:val="27"/>
          <w:szCs w:val="27"/>
        </w:rPr>
        <w:t xml:space="preserve"> </w:t>
      </w:r>
      <w:r w:rsidRPr="00AA04C2">
        <w:rPr>
          <w:color w:val="000000" w:themeColor="text1"/>
          <w:sz w:val="27"/>
          <w:szCs w:val="27"/>
        </w:rPr>
        <w:t>11:30 AM –1:15 PM, Location- Room 221, Perlstein Hall or zoom by   appointment only.</w:t>
      </w:r>
    </w:p>
    <w:p w14:paraId="3BBF1AED" w14:textId="45E044F9" w:rsidR="0064639C" w:rsidRDefault="0064639C" w:rsidP="0064639C">
      <w:pPr>
        <w:rPr>
          <w:color w:val="0070C0"/>
          <w:sz w:val="27"/>
          <w:szCs w:val="27"/>
        </w:rPr>
      </w:pPr>
      <w:r w:rsidRPr="0064639C">
        <w:rPr>
          <w:color w:val="0070C0"/>
          <w:sz w:val="27"/>
          <w:szCs w:val="27"/>
        </w:rPr>
        <w:t>2).</w:t>
      </w:r>
      <w:r>
        <w:rPr>
          <w:color w:val="0070C0"/>
          <w:sz w:val="27"/>
          <w:szCs w:val="27"/>
        </w:rPr>
        <w:t xml:space="preserve"> If you failed your middle term exam, visit the office of the professor, and request a </w:t>
      </w:r>
      <w:r w:rsidR="00AA04C2">
        <w:rPr>
          <w:color w:val="0070C0"/>
          <w:sz w:val="27"/>
          <w:szCs w:val="27"/>
        </w:rPr>
        <w:t xml:space="preserve">     </w:t>
      </w:r>
      <w:r>
        <w:rPr>
          <w:color w:val="0070C0"/>
          <w:sz w:val="27"/>
          <w:szCs w:val="27"/>
        </w:rPr>
        <w:t>second chance to take the exams, what will the professor do?</w:t>
      </w:r>
    </w:p>
    <w:p w14:paraId="1487314C" w14:textId="0B8BB120" w:rsidR="00AA04C2" w:rsidRPr="00AA04C2" w:rsidRDefault="00AA04C2" w:rsidP="00AA04C2">
      <w:pPr>
        <w:ind w:left="280"/>
        <w:rPr>
          <w:color w:val="000000" w:themeColor="text1"/>
          <w:sz w:val="27"/>
          <w:szCs w:val="27"/>
        </w:rPr>
      </w:pPr>
      <w:r w:rsidRPr="00AA04C2">
        <w:rPr>
          <w:color w:val="000000" w:themeColor="text1"/>
          <w:sz w:val="27"/>
          <w:szCs w:val="27"/>
        </w:rPr>
        <w:t>Reasonable requests can be accepted in some situations. Unreasonable requests will     be ignored.</w:t>
      </w:r>
    </w:p>
    <w:p w14:paraId="3BBF1AEE" w14:textId="176FB6F6" w:rsidR="0064639C" w:rsidRDefault="0064639C" w:rsidP="0064639C">
      <w:p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3). Recently, you submitted a late assignment, a</w:t>
      </w:r>
      <w:r w:rsidR="00297868">
        <w:rPr>
          <w:color w:val="0070C0"/>
          <w:sz w:val="27"/>
          <w:szCs w:val="27"/>
        </w:rPr>
        <w:t>nd want to waive the late submission penalty due to that you have a medical issue, what should you do next?</w:t>
      </w:r>
    </w:p>
    <w:p w14:paraId="33CAADF2" w14:textId="08FFC7F7" w:rsidR="00AA04C2" w:rsidRPr="00AA04C2" w:rsidRDefault="00AA04C2" w:rsidP="00AA04C2">
      <w:pPr>
        <w:ind w:left="340"/>
        <w:rPr>
          <w:color w:val="000000" w:themeColor="text1"/>
          <w:sz w:val="27"/>
          <w:szCs w:val="27"/>
        </w:rPr>
      </w:pPr>
      <w:r w:rsidRPr="00AA04C2">
        <w:rPr>
          <w:color w:val="000000" w:themeColor="text1"/>
          <w:sz w:val="27"/>
          <w:szCs w:val="27"/>
        </w:rPr>
        <w:t xml:space="preserve">medical issues or disabilities must be verified by the center for disability   </w:t>
      </w:r>
      <w:hyperlink r:id="rId7" w:history="1">
        <w:r w:rsidRPr="00AA04C2">
          <w:rPr>
            <w:color w:val="000000" w:themeColor="text1"/>
          </w:rPr>
          <w:t>disabilities@iit.edu</w:t>
        </w:r>
      </w:hyperlink>
      <w:r w:rsidRPr="00AA04C2">
        <w:rPr>
          <w:color w:val="000000" w:themeColor="text1"/>
          <w:sz w:val="27"/>
          <w:szCs w:val="27"/>
        </w:rPr>
        <w:t xml:space="preserve"> </w:t>
      </w:r>
    </w:p>
    <w:p w14:paraId="3BBF1AEF" w14:textId="22B205C6" w:rsidR="00297868" w:rsidRDefault="00297868" w:rsidP="0064639C">
      <w:p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4). If you got a final grade of 74.9, which letter grade (A, B, C, D, E, F) you will get?</w:t>
      </w:r>
    </w:p>
    <w:p w14:paraId="229441F1" w14:textId="6E6FC507" w:rsidR="00AA04C2" w:rsidRDefault="00AA04C2" w:rsidP="0064639C">
      <w:p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      </w:t>
      </w:r>
      <w:r w:rsidRPr="00AA04C2">
        <w:rPr>
          <w:color w:val="000000" w:themeColor="text1"/>
          <w:sz w:val="27"/>
          <w:szCs w:val="27"/>
        </w:rPr>
        <w:t>Grade-C</w:t>
      </w:r>
    </w:p>
    <w:p w14:paraId="3BBF1AF0" w14:textId="5ED18E3C" w:rsidR="00297868" w:rsidRDefault="00297868" w:rsidP="0064639C">
      <w:p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5). </w:t>
      </w:r>
      <w:r w:rsidR="00B804BC">
        <w:rPr>
          <w:color w:val="0070C0"/>
          <w:sz w:val="27"/>
          <w:szCs w:val="27"/>
        </w:rPr>
        <w:t xml:space="preserve">TA found that you violated the </w:t>
      </w:r>
      <w:r w:rsidR="00B804BC" w:rsidRPr="00B804BC">
        <w:rPr>
          <w:color w:val="0070C0"/>
          <w:sz w:val="27"/>
          <w:szCs w:val="27"/>
        </w:rPr>
        <w:t>plagiarism</w:t>
      </w:r>
      <w:r w:rsidR="00B804BC">
        <w:rPr>
          <w:color w:val="0070C0"/>
          <w:sz w:val="27"/>
          <w:szCs w:val="27"/>
        </w:rPr>
        <w:t xml:space="preserve"> policy for the first time in the class, and TA reported this to the professor. What will the professor do in the next?</w:t>
      </w:r>
    </w:p>
    <w:p w14:paraId="284A756E" w14:textId="619E235A" w:rsidR="00AA04C2" w:rsidRPr="0064639C" w:rsidRDefault="00AA04C2" w:rsidP="0064639C">
      <w:p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 </w:t>
      </w:r>
      <w:r w:rsidRPr="00AA04C2">
        <w:rPr>
          <w:color w:val="000000" w:themeColor="text1"/>
          <w:sz w:val="27"/>
          <w:szCs w:val="27"/>
        </w:rPr>
        <w:t>Professor for the first time, will give a zero score and warning</w:t>
      </w:r>
    </w:p>
    <w:p w14:paraId="3BBF1B07" w14:textId="77777777" w:rsidR="000B268B" w:rsidRDefault="000B268B" w:rsidP="00F166BF">
      <w:pPr>
        <w:rPr>
          <w:color w:val="000000" w:themeColor="text1"/>
          <w:sz w:val="24"/>
          <w:szCs w:val="24"/>
        </w:rPr>
      </w:pPr>
    </w:p>
    <w:p w14:paraId="3BBF1B08" w14:textId="77777777" w:rsidR="000661FA" w:rsidRPr="006508F3" w:rsidRDefault="000661FA" w:rsidP="0064707A">
      <w:pPr>
        <w:suppressAutoHyphens w:val="0"/>
        <w:overflowPunct/>
        <w:autoSpaceDE/>
        <w:spacing w:before="100" w:beforeAutospacing="1" w:after="100" w:afterAutospacing="1"/>
        <w:ind w:left="720"/>
        <w:textAlignment w:val="auto"/>
        <w:rPr>
          <w:color w:val="0070C0"/>
          <w:sz w:val="27"/>
          <w:szCs w:val="27"/>
        </w:rPr>
      </w:pPr>
    </w:p>
    <w:p w14:paraId="3BBF1B09" w14:textId="77777777" w:rsidR="00723EBE" w:rsidRDefault="00723EBE" w:rsidP="00380719">
      <w:pPr>
        <w:pStyle w:val="DefaultText"/>
        <w:spacing w:before="86"/>
        <w:ind w:left="722" w:hanging="736"/>
      </w:pPr>
    </w:p>
    <w:sectPr w:rsidR="00723EBE" w:rsidSect="00380719">
      <w:type w:val="continuous"/>
      <w:pgSz w:w="12240" w:h="15840"/>
      <w:pgMar w:top="1315" w:right="1440" w:bottom="990" w:left="1440" w:header="630" w:footer="4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A4E98" w14:textId="77777777" w:rsidR="00E94140" w:rsidRDefault="00E94140" w:rsidP="003A3323">
      <w:r>
        <w:separator/>
      </w:r>
    </w:p>
  </w:endnote>
  <w:endnote w:type="continuationSeparator" w:id="0">
    <w:p w14:paraId="43CFD495" w14:textId="77777777" w:rsidR="00E94140" w:rsidRDefault="00E94140" w:rsidP="003A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5C2C2" w14:textId="77777777" w:rsidR="00E94140" w:rsidRDefault="00E94140" w:rsidP="003A3323">
      <w:r>
        <w:separator/>
      </w:r>
    </w:p>
  </w:footnote>
  <w:footnote w:type="continuationSeparator" w:id="0">
    <w:p w14:paraId="51353D34" w14:textId="77777777" w:rsidR="00E94140" w:rsidRDefault="00E94140" w:rsidP="003A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545"/>
    <w:multiLevelType w:val="hybridMultilevel"/>
    <w:tmpl w:val="B6403B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CE59AC"/>
    <w:multiLevelType w:val="hybridMultilevel"/>
    <w:tmpl w:val="B7ACEB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C5E09"/>
    <w:multiLevelType w:val="hybridMultilevel"/>
    <w:tmpl w:val="7788371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7EC7B00"/>
    <w:multiLevelType w:val="multilevel"/>
    <w:tmpl w:val="0416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270E"/>
    <w:multiLevelType w:val="hybridMultilevel"/>
    <w:tmpl w:val="223C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F2AB5"/>
    <w:multiLevelType w:val="hybridMultilevel"/>
    <w:tmpl w:val="F256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43FCE"/>
    <w:multiLevelType w:val="hybridMultilevel"/>
    <w:tmpl w:val="25F0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06548"/>
    <w:multiLevelType w:val="hybridMultilevel"/>
    <w:tmpl w:val="4E8C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42DD"/>
    <w:multiLevelType w:val="hybridMultilevel"/>
    <w:tmpl w:val="CCECF3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164AB6"/>
    <w:multiLevelType w:val="multilevel"/>
    <w:tmpl w:val="D73841A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0" w15:restartNumberingAfterBreak="0">
    <w:nsid w:val="433C159F"/>
    <w:multiLevelType w:val="hybridMultilevel"/>
    <w:tmpl w:val="72D27E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A1307"/>
    <w:multiLevelType w:val="hybridMultilevel"/>
    <w:tmpl w:val="498C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B17C7"/>
    <w:multiLevelType w:val="hybridMultilevel"/>
    <w:tmpl w:val="BB808C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71B9C"/>
    <w:multiLevelType w:val="hybridMultilevel"/>
    <w:tmpl w:val="D26AE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D288F"/>
    <w:multiLevelType w:val="hybridMultilevel"/>
    <w:tmpl w:val="3D1CA6F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773794"/>
    <w:multiLevelType w:val="hybridMultilevel"/>
    <w:tmpl w:val="D474D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D254592"/>
    <w:multiLevelType w:val="hybridMultilevel"/>
    <w:tmpl w:val="5FE4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11"/>
  </w:num>
  <w:num w:numId="6">
    <w:abstractNumId w:val="6"/>
  </w:num>
  <w:num w:numId="7">
    <w:abstractNumId w:val="16"/>
  </w:num>
  <w:num w:numId="8">
    <w:abstractNumId w:val="3"/>
  </w:num>
  <w:num w:numId="9">
    <w:abstractNumId w:val="8"/>
  </w:num>
  <w:num w:numId="10">
    <w:abstractNumId w:val="5"/>
  </w:num>
  <w:num w:numId="11">
    <w:abstractNumId w:val="0"/>
  </w:num>
  <w:num w:numId="12">
    <w:abstractNumId w:val="15"/>
  </w:num>
  <w:num w:numId="13">
    <w:abstractNumId w:val="14"/>
  </w:num>
  <w:num w:numId="14">
    <w:abstractNumId w:val="10"/>
  </w:num>
  <w:num w:numId="15">
    <w:abstractNumId w:val="1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3D"/>
    <w:rsid w:val="00000C0F"/>
    <w:rsid w:val="00011DAA"/>
    <w:rsid w:val="000338E8"/>
    <w:rsid w:val="0004154C"/>
    <w:rsid w:val="00054CD2"/>
    <w:rsid w:val="000661FA"/>
    <w:rsid w:val="0007026D"/>
    <w:rsid w:val="00093F66"/>
    <w:rsid w:val="000B02B4"/>
    <w:rsid w:val="000B0A60"/>
    <w:rsid w:val="000B268B"/>
    <w:rsid w:val="000D118B"/>
    <w:rsid w:val="000D3DA2"/>
    <w:rsid w:val="00101C6C"/>
    <w:rsid w:val="00113D40"/>
    <w:rsid w:val="00171D08"/>
    <w:rsid w:val="0018080B"/>
    <w:rsid w:val="00191C8B"/>
    <w:rsid w:val="0019785D"/>
    <w:rsid w:val="001C5E39"/>
    <w:rsid w:val="00202F5B"/>
    <w:rsid w:val="00213388"/>
    <w:rsid w:val="00247138"/>
    <w:rsid w:val="002527B2"/>
    <w:rsid w:val="0026057E"/>
    <w:rsid w:val="00262CC7"/>
    <w:rsid w:val="00263A12"/>
    <w:rsid w:val="00264C48"/>
    <w:rsid w:val="00277D24"/>
    <w:rsid w:val="00282A51"/>
    <w:rsid w:val="002833BD"/>
    <w:rsid w:val="0028661E"/>
    <w:rsid w:val="00297868"/>
    <w:rsid w:val="002A3687"/>
    <w:rsid w:val="002F3AE9"/>
    <w:rsid w:val="00353E07"/>
    <w:rsid w:val="00362B69"/>
    <w:rsid w:val="00370A4D"/>
    <w:rsid w:val="00380719"/>
    <w:rsid w:val="0039089E"/>
    <w:rsid w:val="0039625C"/>
    <w:rsid w:val="003A3323"/>
    <w:rsid w:val="003A6387"/>
    <w:rsid w:val="003A647D"/>
    <w:rsid w:val="003B3FCC"/>
    <w:rsid w:val="003B57A0"/>
    <w:rsid w:val="003C49AA"/>
    <w:rsid w:val="003D75FF"/>
    <w:rsid w:val="003F5C71"/>
    <w:rsid w:val="00417D9D"/>
    <w:rsid w:val="0043465D"/>
    <w:rsid w:val="004643FC"/>
    <w:rsid w:val="00470A8D"/>
    <w:rsid w:val="00482E64"/>
    <w:rsid w:val="00482FAF"/>
    <w:rsid w:val="004C6EBA"/>
    <w:rsid w:val="004E478D"/>
    <w:rsid w:val="004F693B"/>
    <w:rsid w:val="004F7AF8"/>
    <w:rsid w:val="00531F3A"/>
    <w:rsid w:val="00536337"/>
    <w:rsid w:val="00554008"/>
    <w:rsid w:val="00557081"/>
    <w:rsid w:val="005606C4"/>
    <w:rsid w:val="00580CD9"/>
    <w:rsid w:val="00596D70"/>
    <w:rsid w:val="005D571A"/>
    <w:rsid w:val="005D776D"/>
    <w:rsid w:val="005F22B0"/>
    <w:rsid w:val="00601161"/>
    <w:rsid w:val="00601982"/>
    <w:rsid w:val="00601E44"/>
    <w:rsid w:val="00636F4D"/>
    <w:rsid w:val="0064639C"/>
    <w:rsid w:val="0064707A"/>
    <w:rsid w:val="006508F3"/>
    <w:rsid w:val="0066449D"/>
    <w:rsid w:val="0066571C"/>
    <w:rsid w:val="006A40D4"/>
    <w:rsid w:val="006B0A49"/>
    <w:rsid w:val="006B0BD6"/>
    <w:rsid w:val="006D051F"/>
    <w:rsid w:val="006D45E1"/>
    <w:rsid w:val="006E6658"/>
    <w:rsid w:val="00704189"/>
    <w:rsid w:val="00706E3D"/>
    <w:rsid w:val="007128E4"/>
    <w:rsid w:val="00714C55"/>
    <w:rsid w:val="00714D35"/>
    <w:rsid w:val="007237CB"/>
    <w:rsid w:val="00723EBE"/>
    <w:rsid w:val="00743603"/>
    <w:rsid w:val="00760661"/>
    <w:rsid w:val="007614BE"/>
    <w:rsid w:val="0079712F"/>
    <w:rsid w:val="007B7F19"/>
    <w:rsid w:val="007C3051"/>
    <w:rsid w:val="008253FB"/>
    <w:rsid w:val="00825E72"/>
    <w:rsid w:val="00840C89"/>
    <w:rsid w:val="0084308A"/>
    <w:rsid w:val="00853623"/>
    <w:rsid w:val="008A2ABA"/>
    <w:rsid w:val="008A7DDC"/>
    <w:rsid w:val="008B4CA4"/>
    <w:rsid w:val="008E75EC"/>
    <w:rsid w:val="00931B92"/>
    <w:rsid w:val="00932855"/>
    <w:rsid w:val="00945DBB"/>
    <w:rsid w:val="00953E02"/>
    <w:rsid w:val="00954580"/>
    <w:rsid w:val="00956A50"/>
    <w:rsid w:val="00973FB1"/>
    <w:rsid w:val="00986ACB"/>
    <w:rsid w:val="009B7CBA"/>
    <w:rsid w:val="009D5226"/>
    <w:rsid w:val="009E130C"/>
    <w:rsid w:val="00A26E3E"/>
    <w:rsid w:val="00A73E83"/>
    <w:rsid w:val="00A934BF"/>
    <w:rsid w:val="00A97E79"/>
    <w:rsid w:val="00AA04C2"/>
    <w:rsid w:val="00AC0EA8"/>
    <w:rsid w:val="00AE026A"/>
    <w:rsid w:val="00B11752"/>
    <w:rsid w:val="00B13185"/>
    <w:rsid w:val="00B2723E"/>
    <w:rsid w:val="00B30908"/>
    <w:rsid w:val="00B41804"/>
    <w:rsid w:val="00B4684A"/>
    <w:rsid w:val="00B54557"/>
    <w:rsid w:val="00B7459E"/>
    <w:rsid w:val="00B804BC"/>
    <w:rsid w:val="00BA703D"/>
    <w:rsid w:val="00BB7A09"/>
    <w:rsid w:val="00BC4535"/>
    <w:rsid w:val="00BC4C22"/>
    <w:rsid w:val="00BE252E"/>
    <w:rsid w:val="00BE5C53"/>
    <w:rsid w:val="00BF2B02"/>
    <w:rsid w:val="00C00DE9"/>
    <w:rsid w:val="00C069D1"/>
    <w:rsid w:val="00C15578"/>
    <w:rsid w:val="00C2458F"/>
    <w:rsid w:val="00C35DC7"/>
    <w:rsid w:val="00C40CD9"/>
    <w:rsid w:val="00C42C97"/>
    <w:rsid w:val="00C44C43"/>
    <w:rsid w:val="00C62BF2"/>
    <w:rsid w:val="00C72810"/>
    <w:rsid w:val="00C8049D"/>
    <w:rsid w:val="00C8227C"/>
    <w:rsid w:val="00C824BB"/>
    <w:rsid w:val="00C84311"/>
    <w:rsid w:val="00C90D51"/>
    <w:rsid w:val="00C94D56"/>
    <w:rsid w:val="00CB3532"/>
    <w:rsid w:val="00CC372E"/>
    <w:rsid w:val="00CC6AC6"/>
    <w:rsid w:val="00CD60AA"/>
    <w:rsid w:val="00CE071C"/>
    <w:rsid w:val="00CF1FB3"/>
    <w:rsid w:val="00CF4370"/>
    <w:rsid w:val="00D0204C"/>
    <w:rsid w:val="00D13EB6"/>
    <w:rsid w:val="00D77D31"/>
    <w:rsid w:val="00D82A06"/>
    <w:rsid w:val="00D87AB2"/>
    <w:rsid w:val="00DE40D4"/>
    <w:rsid w:val="00DF01D2"/>
    <w:rsid w:val="00DF703C"/>
    <w:rsid w:val="00E0002C"/>
    <w:rsid w:val="00E05B4D"/>
    <w:rsid w:val="00E10478"/>
    <w:rsid w:val="00E14EE0"/>
    <w:rsid w:val="00E26E6B"/>
    <w:rsid w:val="00E368B0"/>
    <w:rsid w:val="00E4265F"/>
    <w:rsid w:val="00E43E56"/>
    <w:rsid w:val="00E47074"/>
    <w:rsid w:val="00E60F5A"/>
    <w:rsid w:val="00E66076"/>
    <w:rsid w:val="00E8340B"/>
    <w:rsid w:val="00E90EB7"/>
    <w:rsid w:val="00E94140"/>
    <w:rsid w:val="00EB067A"/>
    <w:rsid w:val="00EF2F48"/>
    <w:rsid w:val="00F015A6"/>
    <w:rsid w:val="00F02321"/>
    <w:rsid w:val="00F166BF"/>
    <w:rsid w:val="00F21EDC"/>
    <w:rsid w:val="00F55A6C"/>
    <w:rsid w:val="00F83C1B"/>
    <w:rsid w:val="00F90B4E"/>
    <w:rsid w:val="00FC529C"/>
    <w:rsid w:val="00FC73D2"/>
    <w:rsid w:val="00F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F1AE3"/>
  <w15:docId w15:val="{7EC45984-ADA0-4AF6-B8F4-FCCCC304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0719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A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323"/>
  </w:style>
  <w:style w:type="paragraph" w:styleId="Footer">
    <w:name w:val="footer"/>
    <w:basedOn w:val="Normal"/>
    <w:link w:val="FooterChar"/>
    <w:uiPriority w:val="99"/>
    <w:unhideWhenUsed/>
    <w:rsid w:val="003A33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323"/>
  </w:style>
  <w:style w:type="paragraph" w:styleId="BalloonText">
    <w:name w:val="Balloon Text"/>
    <w:basedOn w:val="Normal"/>
    <w:link w:val="BalloonTextChar"/>
    <w:uiPriority w:val="99"/>
    <w:semiHidden/>
    <w:unhideWhenUsed/>
    <w:rsid w:val="003A3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23"/>
    <w:rPr>
      <w:rFonts w:ascii="Tahoma" w:hAnsi="Tahoma" w:cs="Tahoma"/>
      <w:sz w:val="16"/>
      <w:szCs w:val="16"/>
    </w:rPr>
  </w:style>
  <w:style w:type="paragraph" w:customStyle="1" w:styleId="MyBullet1">
    <w:name w:val="My Bullet 1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paragraph" w:customStyle="1" w:styleId="DefaultText">
    <w:name w:val="Default Text"/>
    <w:basedOn w:val="Normal"/>
    <w:rsid w:val="00380719"/>
    <w:rPr>
      <w:sz w:val="24"/>
    </w:rPr>
  </w:style>
  <w:style w:type="paragraph" w:customStyle="1" w:styleId="BodySingle">
    <w:name w:val="Body Single"/>
    <w:basedOn w:val="Normal"/>
    <w:rsid w:val="00380719"/>
    <w:pPr>
      <w:spacing w:line="220" w:lineRule="exact"/>
      <w:ind w:left="720" w:hanging="720"/>
    </w:pPr>
    <w:rPr>
      <w:rFonts w:ascii="Century Schoolbook" w:hAnsi="Century Schoolbook"/>
    </w:rPr>
  </w:style>
  <w:style w:type="character" w:styleId="Hyperlink">
    <w:name w:val="Hyperlink"/>
    <w:basedOn w:val="DefaultParagraphFont"/>
    <w:uiPriority w:val="99"/>
    <w:unhideWhenUsed/>
    <w:rsid w:val="003807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A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68B0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07A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fontstyle01">
    <w:name w:val="fontstyle01"/>
    <w:basedOn w:val="DefaultParagraphFont"/>
    <w:rsid w:val="002527B2"/>
    <w:rPr>
      <w:rFonts w:ascii="Calibri" w:hAnsi="Calibri" w:cs="Calibri" w:hint="default"/>
      <w:b w:val="0"/>
      <w:bCs w:val="0"/>
      <w:i w:val="0"/>
      <w:iCs w:val="0"/>
      <w:color w:val="000000"/>
      <w:sz w:val="44"/>
      <w:szCs w:val="44"/>
    </w:rPr>
  </w:style>
  <w:style w:type="character" w:styleId="UnresolvedMention">
    <w:name w:val="Unresolved Mention"/>
    <w:basedOn w:val="DefaultParagraphFont"/>
    <w:uiPriority w:val="99"/>
    <w:semiHidden/>
    <w:unhideWhenUsed/>
    <w:rsid w:val="00AA0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sabilities@i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Trygstad\Documents\Projects\IT%20Degrees\ITMSyllabusLetterheadTemplate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C:\Users\Ray Trygstad\Documents\Projects\IT Degrees\ITMSyllabusLetterheadTemplate2014.dotx</Template>
  <TotalTime>125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Institute of Technology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Trygstad</dc:creator>
  <cp:lastModifiedBy>narendraragav.venkatesan@outlook.com</cp:lastModifiedBy>
  <cp:revision>42</cp:revision>
  <cp:lastPrinted>2016-08-16T16:38:00Z</cp:lastPrinted>
  <dcterms:created xsi:type="dcterms:W3CDTF">2016-09-12T19:21:00Z</dcterms:created>
  <dcterms:modified xsi:type="dcterms:W3CDTF">2022-01-21T06:24:00Z</dcterms:modified>
</cp:coreProperties>
</file>